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26655" w14:textId="1460F3BE" w:rsidR="006F5C65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6673827C" w14:textId="73E67F1E" w:rsidR="00DE4C42" w:rsidRPr="00DE4C42" w:rsidRDefault="00DE4C42" w:rsidP="00DE4C42">
      <w:r>
        <w:rPr>
          <w:b/>
        </w:rPr>
        <w:t xml:space="preserve">Link in Judge: </w:t>
      </w:r>
      <w:hyperlink r:id="rId8" w:anchor="1" w:history="1">
        <w:r>
          <w:rPr>
            <w:rStyle w:val="Hyperlink"/>
          </w:rPr>
          <w:t>https://judge.softuni.org/Contests/Practice/Index/3008#1</w:t>
        </w:r>
      </w:hyperlink>
      <w:bookmarkStart w:id="0" w:name="_GoBack"/>
      <w:bookmarkEnd w:id="0"/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lastRenderedPageBreak/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lastRenderedPageBreak/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6F81D" w14:textId="77777777" w:rsidR="00F263F6" w:rsidRDefault="00F263F6" w:rsidP="000C4B47">
      <w:pPr>
        <w:spacing w:before="0" w:after="0" w:line="240" w:lineRule="auto"/>
      </w:pPr>
      <w:r>
        <w:separator/>
      </w:r>
    </w:p>
  </w:endnote>
  <w:endnote w:type="continuationSeparator" w:id="0">
    <w:p w14:paraId="7560D005" w14:textId="77777777" w:rsidR="00F263F6" w:rsidRDefault="00F263F6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C6935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25E7725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C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263F6">
                            <w:fldChar w:fldCharType="begin"/>
                          </w:r>
                          <w:r w:rsidR="00F263F6">
                            <w:instrText xml:space="preserve"> NUMPAGES   \* MERGEFORMAT </w:instrText>
                          </w:r>
                          <w:r w:rsidR="00F263F6">
                            <w:fldChar w:fldCharType="separate"/>
                          </w:r>
                          <w:r w:rsidR="00DE4C42" w:rsidRPr="00DE4C4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F263F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F2CAB" id="_x0000_t202" coordsize="21600,21600" o:spt="202" path="m,l,21600r21600,l21600,xe">
              <v:stroke joinstyle="miter"/>
              <v:path gradientshapeok="t" o:connecttype="rect"/>
            </v:shapetype>
            <v:shape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OUMy0aQCAACE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0FD05CC4" w14:textId="725E7725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4C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263F6">
                      <w:fldChar w:fldCharType="begin"/>
                    </w:r>
                    <w:r w:rsidR="00F263F6">
                      <w:instrText xml:space="preserve"> NUMPAGES   \* MERGEFORMAT </w:instrText>
                    </w:r>
                    <w:r w:rsidR="00F263F6">
                      <w:fldChar w:fldCharType="separate"/>
                    </w:r>
                    <w:r w:rsidR="00DE4C42" w:rsidRPr="00DE4C4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F263F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6C281" w14:textId="77777777" w:rsidR="00F263F6" w:rsidRDefault="00F263F6" w:rsidP="000C4B47">
      <w:pPr>
        <w:spacing w:before="0" w:after="0" w:line="240" w:lineRule="auto"/>
      </w:pPr>
      <w:r>
        <w:separator/>
      </w:r>
    </w:p>
  </w:footnote>
  <w:footnote w:type="continuationSeparator" w:id="0">
    <w:p w14:paraId="7BA3C57F" w14:textId="77777777" w:rsidR="00F263F6" w:rsidRDefault="00F263F6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579F9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741B29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DE4C42"/>
    <w:rsid w:val="00E51CA0"/>
    <w:rsid w:val="00E82B95"/>
    <w:rsid w:val="00EA2FED"/>
    <w:rsid w:val="00EE18CE"/>
    <w:rsid w:val="00F263F6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0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99AD-092C-4CBD-A7D6-19D50AAC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Exam: 19.12.2018</vt:lpstr>
      <vt:lpstr>JS Advanced - Retake Exam: 19.12.2018</vt:lpstr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X230</cp:lastModifiedBy>
  <cp:revision>3</cp:revision>
  <dcterms:created xsi:type="dcterms:W3CDTF">2022-08-05T20:27:00Z</dcterms:created>
  <dcterms:modified xsi:type="dcterms:W3CDTF">2022-08-05T20:28:00Z</dcterms:modified>
</cp:coreProperties>
</file>